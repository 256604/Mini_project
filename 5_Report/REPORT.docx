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C9A50" w14:textId="0E03596C" w:rsidR="00746D2E" w:rsidRDefault="00870151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DC9B2C" wp14:editId="20C9C7D2">
                <wp:simplePos x="0" y="0"/>
                <wp:positionH relativeFrom="column">
                  <wp:posOffset>430530</wp:posOffset>
                </wp:positionH>
                <wp:positionV relativeFrom="paragraph">
                  <wp:posOffset>0</wp:posOffset>
                </wp:positionV>
                <wp:extent cx="4216400" cy="1554480"/>
                <wp:effectExtent l="0" t="0" r="0" b="762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55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407A648C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 w:rsidR="002C2F8C">
                              <w:rPr>
                                <w:rFonts w:ascii="Arial" w:hAnsi="Arial" w:cs="Arial"/>
                                <w:sz w:val="56"/>
                              </w:rPr>
                              <w:t>Distribution Transformer Parameter estimation system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3.9pt;margin-top:0;width:332pt;height:12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" filled="f" stroked="f" strokeweight=".5pt">
                <v:textbox>
                  <w:txbxContent>
                    <w:p w14:paraId="48DC9B5B" w14:textId="407A648C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 w:rsidR="002C2F8C">
                        <w:rPr>
                          <w:rFonts w:ascii="Arial" w:hAnsi="Arial" w:cs="Arial"/>
                          <w:sz w:val="56"/>
                        </w:rPr>
                        <w:t>Distribution Transformer Parameter estimation system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56192" behindDoc="0" locked="0" layoutInCell="1" allowOverlap="1" wp14:anchorId="48DC9B2A" wp14:editId="10B7BB25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730"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41FB3BD0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058200D8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34F0CE7B" w:rsidR="00963DA6" w:rsidRDefault="002C2F8C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6ED458AB">
            <wp:simplePos x="0" y="0"/>
            <wp:positionH relativeFrom="margin">
              <wp:posOffset>1088390</wp:posOffset>
            </wp:positionH>
            <wp:positionV relativeFrom="paragraph">
              <wp:posOffset>1857375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6F9"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7827EC30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Members :</w:t>
                      </w:r>
                      <w:proofErr w:type="gramEnd"/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619"/>
        <w:gridCol w:w="1904"/>
        <w:gridCol w:w="2685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71B7204F" w:rsidR="002979C3" w:rsidRPr="00404B4F" w:rsidRDefault="007E5C92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518" w:type="pct"/>
            <w:vAlign w:val="center"/>
          </w:tcPr>
          <w:p w14:paraId="48DC9A5A" w14:textId="396B7DCE" w:rsidR="002979C3" w:rsidRPr="00B96BE2" w:rsidRDefault="007E5C92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2C2F8C">
              <w:rPr>
                <w:rFonts w:cs="Arial"/>
              </w:rPr>
              <w:t>6</w:t>
            </w:r>
            <w:r>
              <w:rPr>
                <w:rFonts w:cs="Arial"/>
              </w:rPr>
              <w:t>/4/2021</w:t>
            </w:r>
          </w:p>
        </w:tc>
        <w:tc>
          <w:tcPr>
            <w:tcW w:w="863" w:type="pct"/>
            <w:vAlign w:val="center"/>
          </w:tcPr>
          <w:p w14:paraId="48DC9A5B" w14:textId="4E9672BF" w:rsidR="001B4CE7" w:rsidRPr="007B3ACD" w:rsidRDefault="002C2F8C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Elakiya</w:t>
            </w:r>
            <w:proofErr w:type="spellEnd"/>
            <w:r>
              <w:rPr>
                <w:rFonts w:cs="Arial"/>
              </w:rPr>
              <w:t xml:space="preserve"> M</w:t>
            </w: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FD2483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0"/>
    <w:bookmarkEnd w:id="1"/>
    <w:bookmarkEnd w:id="2"/>
    <w:bookmarkEnd w:id="3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F101D" w14:textId="77777777" w:rsidR="00FD2483" w:rsidRDefault="00FD2483" w:rsidP="006A582B">
      <w:r>
        <w:separator/>
      </w:r>
    </w:p>
  </w:endnote>
  <w:endnote w:type="continuationSeparator" w:id="0">
    <w:p w14:paraId="73158F22" w14:textId="77777777" w:rsidR="00FD2483" w:rsidRDefault="00FD2483" w:rsidP="006A582B">
      <w:r>
        <w:continuationSeparator/>
      </w:r>
    </w:p>
  </w:endnote>
  <w:endnote w:type="continuationNotice" w:id="1">
    <w:p w14:paraId="181B5475" w14:textId="77777777" w:rsidR="00FD2483" w:rsidRDefault="00FD24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CA3A75" w14:textId="77777777" w:rsidR="00FD2483" w:rsidRDefault="00FD2483" w:rsidP="006A582B">
      <w:r>
        <w:separator/>
      </w:r>
    </w:p>
  </w:footnote>
  <w:footnote w:type="continuationSeparator" w:id="0">
    <w:p w14:paraId="530C9CD8" w14:textId="77777777" w:rsidR="00FD2483" w:rsidRDefault="00FD2483" w:rsidP="006A582B">
      <w:r>
        <w:continuationSeparator/>
      </w:r>
    </w:p>
  </w:footnote>
  <w:footnote w:type="continuationNotice" w:id="1">
    <w:p w14:paraId="1CD68F1C" w14:textId="77777777" w:rsidR="00FD2483" w:rsidRDefault="00FD24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2F8C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5C92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0151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0DA8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0C6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2B54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483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08C7A6-8CCF-4E2A-98EF-7806F6BB0F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Template.dotx</Template>
  <TotalTime>2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190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elakiyaelakiya136@gmail.com</cp:lastModifiedBy>
  <cp:revision>2</cp:revision>
  <cp:lastPrinted>2014-03-29T07:34:00Z</cp:lastPrinted>
  <dcterms:created xsi:type="dcterms:W3CDTF">2021-04-16T04:43:00Z</dcterms:created>
  <dcterms:modified xsi:type="dcterms:W3CDTF">2021-04-16T04:43:00Z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